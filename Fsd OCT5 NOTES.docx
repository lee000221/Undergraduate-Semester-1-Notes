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D7F" w:rsidRDefault="0024469C">
      <w:pPr>
        <w:pStyle w:val="Heading1"/>
      </w:pPr>
      <w:proofErr w:type="spellStart"/>
      <w:r>
        <w:t>Fsd</w:t>
      </w:r>
      <w:proofErr w:type="spellEnd"/>
    </w:p>
    <w:p w:rsidR="0024469C" w:rsidRDefault="0024469C" w:rsidP="0024469C">
      <w:r>
        <w:t>Program title for solution</w:t>
      </w:r>
    </w:p>
    <w:p w:rsidR="0024469C" w:rsidRDefault="0024469C" w:rsidP="0024469C">
      <w:r>
        <w:t>READ AND PRINT</w:t>
      </w:r>
    </w:p>
    <w:p w:rsidR="0024469C" w:rsidRDefault="0024469C" w:rsidP="0024469C">
      <w:r>
        <w:t>BEGIN</w:t>
      </w:r>
    </w:p>
    <w:p w:rsidR="0024469C" w:rsidRDefault="0024469C" w:rsidP="0024469C">
      <w:r>
        <w:t xml:space="preserve">        READ X</w:t>
      </w:r>
    </w:p>
    <w:p w:rsidR="0024469C" w:rsidRPr="0024469C" w:rsidRDefault="0024469C" w:rsidP="0024469C">
      <w:r>
        <w:t xml:space="preserve">        PRINT X</w:t>
      </w:r>
    </w:p>
    <w:p w:rsidR="005266B5" w:rsidRDefault="0024469C" w:rsidP="0024469C">
      <w:r>
        <w:t>END</w:t>
      </w:r>
    </w:p>
    <w:p w:rsidR="005266B5" w:rsidRDefault="005266B5" w:rsidP="0024469C"/>
    <w:p w:rsidR="00514D82" w:rsidRDefault="00514D82" w:rsidP="0024469C"/>
    <w:p w:rsidR="0024469C" w:rsidRDefault="00514D82" w:rsidP="0024469C">
      <w:r>
        <w:t xml:space="preserve">PROGRAM: </w:t>
      </w:r>
      <w:r w:rsidR="0024469C">
        <w:t>COVER C TO F</w:t>
      </w:r>
    </w:p>
    <w:p w:rsidR="005266B5" w:rsidRDefault="005266B5" w:rsidP="0024469C">
      <w:r>
        <w:t>BEGIN</w:t>
      </w:r>
    </w:p>
    <w:p w:rsidR="005266B5" w:rsidRDefault="005266B5" w:rsidP="0024469C">
      <w:r>
        <w:t xml:space="preserve">        PRINT ’PLEASE ENTER THE TEMPERATURE CELSIUS</w:t>
      </w:r>
      <w:proofErr w:type="gramStart"/>
      <w:r>
        <w:t>: ’</w:t>
      </w:r>
      <w:proofErr w:type="gramEnd"/>
    </w:p>
    <w:p w:rsidR="005266B5" w:rsidRDefault="005266B5" w:rsidP="0024469C">
      <w:r>
        <w:t xml:space="preserve">        READ C</w:t>
      </w:r>
    </w:p>
    <w:p w:rsidR="005266B5" w:rsidRDefault="005266B5" w:rsidP="0024469C">
      <w:r>
        <w:t xml:space="preserve">        F=C*(9/5) +32</w:t>
      </w:r>
    </w:p>
    <w:p w:rsidR="005266B5" w:rsidRDefault="005266B5" w:rsidP="0024469C">
      <w:r>
        <w:t xml:space="preserve">        PRINT F</w:t>
      </w:r>
    </w:p>
    <w:p w:rsidR="005266B5" w:rsidRDefault="005266B5" w:rsidP="0024469C">
      <w:r>
        <w:t>END</w:t>
      </w:r>
    </w:p>
    <w:p w:rsidR="005266B5" w:rsidRDefault="005266B5" w:rsidP="0024469C"/>
    <w:p w:rsidR="00514D82" w:rsidRDefault="00514D82" w:rsidP="00514D82">
      <w:r>
        <w:t xml:space="preserve">PROGRAM: </w:t>
      </w:r>
      <w:r>
        <w:t>accept 2 numbers from user, compute their sum,</w:t>
      </w:r>
      <w:r>
        <w:t xml:space="preserve"> </w:t>
      </w:r>
      <w:r>
        <w:t>difference,</w:t>
      </w:r>
      <w:r>
        <w:t xml:space="preserve"> </w:t>
      </w:r>
      <w:r>
        <w:t>product and quotient</w:t>
      </w:r>
    </w:p>
    <w:p w:rsidR="00514D82" w:rsidRDefault="00514D82" w:rsidP="00514D82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your FIRST value here:'))</w:t>
      </w:r>
    </w:p>
    <w:p w:rsidR="00514D82" w:rsidRDefault="00514D82" w:rsidP="00514D82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your SECOND value here:'))</w:t>
      </w:r>
    </w:p>
    <w:p w:rsidR="00514D82" w:rsidRDefault="00514D82" w:rsidP="00514D82">
      <w:r>
        <w:t>a=</w:t>
      </w:r>
      <w:proofErr w:type="spellStart"/>
      <w:r>
        <w:t>x+y</w:t>
      </w:r>
      <w:proofErr w:type="spellEnd"/>
    </w:p>
    <w:p w:rsidR="00514D82" w:rsidRDefault="00514D82" w:rsidP="00514D82">
      <w:r>
        <w:t>b=x-y</w:t>
      </w:r>
    </w:p>
    <w:p w:rsidR="00514D82" w:rsidRDefault="00514D82" w:rsidP="00514D82">
      <w:r>
        <w:t>c=x*y</w:t>
      </w:r>
    </w:p>
    <w:p w:rsidR="00514D82" w:rsidRDefault="00514D82" w:rsidP="00514D82">
      <w:r>
        <w:lastRenderedPageBreak/>
        <w:t>d=x/y</w:t>
      </w:r>
    </w:p>
    <w:p w:rsidR="00514D82" w:rsidRDefault="00514D82" w:rsidP="00514D82">
      <w:proofErr w:type="gramStart"/>
      <w:r>
        <w:t>print(</w:t>
      </w:r>
      <w:proofErr w:type="gramEnd"/>
      <w:r>
        <w:t>'Their sum is: ',a)</w:t>
      </w:r>
    </w:p>
    <w:p w:rsidR="00514D82" w:rsidRDefault="00514D82" w:rsidP="00514D82">
      <w:proofErr w:type="gramStart"/>
      <w:r>
        <w:t>print(</w:t>
      </w:r>
      <w:proofErr w:type="gramEnd"/>
      <w:r>
        <w:t>'Their difference is: ',b)</w:t>
      </w:r>
    </w:p>
    <w:p w:rsidR="00514D82" w:rsidRDefault="00514D82" w:rsidP="00514D82">
      <w:proofErr w:type="gramStart"/>
      <w:r>
        <w:t>print(</w:t>
      </w:r>
      <w:proofErr w:type="gramEnd"/>
      <w:r>
        <w:t>'Their product is: ',c)</w:t>
      </w:r>
    </w:p>
    <w:p w:rsidR="00514D82" w:rsidRDefault="00514D82" w:rsidP="00514D82">
      <w:proofErr w:type="gramStart"/>
      <w:r>
        <w:t>print(</w:t>
      </w:r>
      <w:proofErr w:type="gramEnd"/>
      <w:r>
        <w:t>'Their quotient is: ',d)</w:t>
      </w:r>
    </w:p>
    <w:p w:rsidR="00514D82" w:rsidRDefault="00514D82" w:rsidP="0024469C"/>
    <w:p w:rsidR="00514D82" w:rsidRDefault="00514D82" w:rsidP="00514D82">
      <w:r>
        <w:t>#PROGRAM STUDENTGRADE</w:t>
      </w:r>
    </w:p>
    <w:p w:rsidR="00514D82" w:rsidRDefault="00514D82" w:rsidP="00514D82">
      <w:r>
        <w:t>BEGIN</w:t>
      </w:r>
    </w:p>
    <w:p w:rsidR="00514D82" w:rsidRDefault="00514D82" w:rsidP="00514D82">
      <w:r>
        <w:t xml:space="preserve">     </w:t>
      </w:r>
      <w:proofErr w:type="gramStart"/>
      <w:r>
        <w:t>print(</w:t>
      </w:r>
      <w:proofErr w:type="gramEnd"/>
      <w:r>
        <w:t>'please enter your mark:')</w:t>
      </w:r>
    </w:p>
    <w:p w:rsidR="00514D82" w:rsidRDefault="00514D82" w:rsidP="00514D82">
      <w:r>
        <w:t xml:space="preserve">     </w:t>
      </w:r>
      <w:r>
        <w:t>read M</w:t>
      </w:r>
    </w:p>
    <w:p w:rsidR="00514D82" w:rsidRDefault="00514D82" w:rsidP="00514D82">
      <w:r>
        <w:t xml:space="preserve">     </w:t>
      </w:r>
      <w:r>
        <w:t>IF(M&gt;=</w:t>
      </w:r>
      <w:proofErr w:type="gramStart"/>
      <w:r>
        <w:t>50)THEN</w:t>
      </w:r>
      <w:proofErr w:type="gramEnd"/>
    </w:p>
    <w:p w:rsidR="00514D82" w:rsidRDefault="00514D82" w:rsidP="00514D82">
      <w:r>
        <w:t xml:space="preserve">   </w:t>
      </w:r>
      <w:r>
        <w:t xml:space="preserve">        </w:t>
      </w:r>
      <w:r>
        <w:t xml:space="preserve"> PRINT'PASS'</w:t>
      </w:r>
    </w:p>
    <w:p w:rsidR="00514D82" w:rsidRDefault="00514D82" w:rsidP="00514D82">
      <w:r>
        <w:t xml:space="preserve">     </w:t>
      </w:r>
      <w:r>
        <w:t>ELSE</w:t>
      </w:r>
    </w:p>
    <w:p w:rsidR="00514D82" w:rsidRDefault="00514D82" w:rsidP="00514D82">
      <w:r>
        <w:t xml:space="preserve">  </w:t>
      </w:r>
      <w:r>
        <w:t xml:space="preserve">        </w:t>
      </w:r>
      <w:r>
        <w:t xml:space="preserve">  PRINT'FAIL'</w:t>
      </w:r>
    </w:p>
    <w:p w:rsidR="00514D82" w:rsidRDefault="00514D82" w:rsidP="00514D82">
      <w:r>
        <w:t xml:space="preserve">     </w:t>
      </w:r>
      <w:r>
        <w:t>ENDIF</w:t>
      </w:r>
    </w:p>
    <w:p w:rsidR="00514D82" w:rsidRDefault="00514D82" w:rsidP="00514D82">
      <w:r>
        <w:t>END</w:t>
      </w:r>
    </w:p>
    <w:p w:rsidR="00514D82" w:rsidRDefault="00514D82" w:rsidP="00514D82"/>
    <w:p w:rsidR="00514D82" w:rsidRDefault="00514D82" w:rsidP="00514D82">
      <w:proofErr w:type="gramStart"/>
      <w:r>
        <w:t>PROGRAM :BOILED</w:t>
      </w:r>
      <w:proofErr w:type="gramEnd"/>
    </w:p>
    <w:p w:rsidR="00514D82" w:rsidRDefault="00514D82" w:rsidP="00514D82">
      <w:r>
        <w:t>BEGIN</w:t>
      </w:r>
    </w:p>
    <w:p w:rsidR="00514D82" w:rsidRDefault="00514D82" w:rsidP="00514D82">
      <w:r>
        <w:t xml:space="preserve">      PRINT’PLEASE ENTER THE TEMBERATURE:’</w:t>
      </w:r>
    </w:p>
    <w:p w:rsidR="00514D82" w:rsidRDefault="00514D82" w:rsidP="00514D82">
      <w:r>
        <w:t xml:space="preserve">      READ T</w:t>
      </w:r>
    </w:p>
    <w:p w:rsidR="00514D82" w:rsidRDefault="00514D82" w:rsidP="00514D82">
      <w:r>
        <w:t xml:space="preserve">      IF(T&gt;=100) THEN</w:t>
      </w:r>
    </w:p>
    <w:p w:rsidR="00514D82" w:rsidRDefault="00514D82" w:rsidP="00514D82">
      <w:r>
        <w:t xml:space="preserve">            PRINT’BOILED’</w:t>
      </w:r>
    </w:p>
    <w:p w:rsidR="00514D82" w:rsidRDefault="00514D82" w:rsidP="00514D82">
      <w:r>
        <w:t xml:space="preserve">      ENDIF</w:t>
      </w:r>
    </w:p>
    <w:p w:rsidR="00514D82" w:rsidRDefault="00514D82" w:rsidP="00514D82">
      <w:r>
        <w:t>END</w:t>
      </w:r>
    </w:p>
    <w:p w:rsidR="00514D82" w:rsidRDefault="00514D82" w:rsidP="00514D82"/>
    <w:p w:rsidR="00514D82" w:rsidRDefault="00514D82" w:rsidP="00514D82">
      <w:r>
        <w:lastRenderedPageBreak/>
        <w:t>PROGRAM: POSITIVE\NEGATIVE</w:t>
      </w:r>
    </w:p>
    <w:p w:rsidR="00F9297B" w:rsidRDefault="00F9297B" w:rsidP="00514D82"/>
    <w:p w:rsidR="00514D82" w:rsidRDefault="00514D82" w:rsidP="00514D82">
      <w:r>
        <w:t>BEGIN</w:t>
      </w:r>
    </w:p>
    <w:p w:rsidR="00514D82" w:rsidRDefault="00514D82" w:rsidP="00514D82">
      <w:r>
        <w:t xml:space="preserve">       PRINT’PLEASE ENTER THE NUMBER:’</w:t>
      </w:r>
    </w:p>
    <w:p w:rsidR="00514D82" w:rsidRDefault="00514D82" w:rsidP="00514D82">
      <w:r>
        <w:t xml:space="preserve">       READ N</w:t>
      </w:r>
    </w:p>
    <w:p w:rsidR="00514D82" w:rsidRDefault="00514D82" w:rsidP="00514D82">
      <w:r>
        <w:t xml:space="preserve">       IF(N&gt;0)</w:t>
      </w:r>
      <w:r w:rsidR="00F9297B">
        <w:t xml:space="preserve"> </w:t>
      </w:r>
      <w:r>
        <w:t>THEN</w:t>
      </w:r>
    </w:p>
    <w:p w:rsidR="00514D82" w:rsidRDefault="00514D82" w:rsidP="00514D82">
      <w:r>
        <w:t xml:space="preserve">              PRINT’POSITIVE’</w:t>
      </w:r>
    </w:p>
    <w:p w:rsidR="00514D82" w:rsidRDefault="00514D82" w:rsidP="00514D82">
      <w:r>
        <w:t xml:space="preserve">        ELIF(N&lt;0) THEN</w:t>
      </w:r>
    </w:p>
    <w:p w:rsidR="00514D82" w:rsidRDefault="00514D82" w:rsidP="00514D82">
      <w:r>
        <w:t xml:space="preserve">              PRINT’NEGATIVE’</w:t>
      </w:r>
    </w:p>
    <w:p w:rsidR="00514D82" w:rsidRDefault="00514D82" w:rsidP="00514D82">
      <w:r>
        <w:t xml:space="preserve">        ELSE</w:t>
      </w:r>
    </w:p>
    <w:p w:rsidR="00514D82" w:rsidRDefault="00514D82" w:rsidP="00514D82">
      <w:r>
        <w:t xml:space="preserve">               PRINT ’ZERO’</w:t>
      </w:r>
    </w:p>
    <w:p w:rsidR="00514D82" w:rsidRDefault="00514D82" w:rsidP="00514D82">
      <w:r>
        <w:t xml:space="preserve">        ENDIF</w:t>
      </w:r>
    </w:p>
    <w:p w:rsidR="00514D82" w:rsidRDefault="00514D82" w:rsidP="00514D82">
      <w:r>
        <w:t>END</w:t>
      </w:r>
    </w:p>
    <w:p w:rsidR="00F9297B" w:rsidRDefault="00F9297B" w:rsidP="00514D82"/>
    <w:p w:rsidR="00F9297B" w:rsidRDefault="00F9297B" w:rsidP="00514D82">
      <w:r>
        <w:t>BIEGIN (TECHER’S ANSWER)</w:t>
      </w:r>
    </w:p>
    <w:p w:rsidR="00F9297B" w:rsidRDefault="00F9297B" w:rsidP="00514D82">
      <w:r>
        <w:t xml:space="preserve">     PRINT’ PLEASE ENTER A VALUE:’</w:t>
      </w:r>
    </w:p>
    <w:p w:rsidR="00F9297B" w:rsidRDefault="00F9297B" w:rsidP="00514D82">
      <w:r>
        <w:t xml:space="preserve">     READ X</w:t>
      </w:r>
    </w:p>
    <w:p w:rsidR="00F9297B" w:rsidRDefault="00F9297B" w:rsidP="00514D82">
      <w:r>
        <w:t xml:space="preserve">     IF(</w:t>
      </w:r>
      <w:proofErr w:type="gramStart"/>
      <w:r>
        <w:t>X!=</w:t>
      </w:r>
      <w:proofErr w:type="gramEnd"/>
      <w:r>
        <w:t>0)THEN</w:t>
      </w:r>
    </w:p>
    <w:p w:rsidR="00F9297B" w:rsidRDefault="00F9297B" w:rsidP="00514D82">
      <w:r>
        <w:t xml:space="preserve">             IF(X&gt;</w:t>
      </w:r>
      <w:proofErr w:type="gramStart"/>
      <w:r>
        <w:t>0)THEN</w:t>
      </w:r>
      <w:proofErr w:type="gramEnd"/>
    </w:p>
    <w:p w:rsidR="00F9297B" w:rsidRDefault="00F9297B" w:rsidP="00514D82">
      <w:r>
        <w:t xml:space="preserve">                     PRINT’POSITIVE’</w:t>
      </w:r>
    </w:p>
    <w:p w:rsidR="00F9297B" w:rsidRDefault="00F9297B" w:rsidP="00514D82">
      <w:r>
        <w:t xml:space="preserve">             ELSE</w:t>
      </w:r>
    </w:p>
    <w:p w:rsidR="00F9297B" w:rsidRDefault="00F9297B" w:rsidP="00514D82">
      <w:r>
        <w:t xml:space="preserve">                     PRINT’NEGATIVE’</w:t>
      </w:r>
    </w:p>
    <w:p w:rsidR="00F9297B" w:rsidRDefault="00F9297B" w:rsidP="00514D82">
      <w:r>
        <w:t xml:space="preserve">             ENDIF</w:t>
      </w:r>
    </w:p>
    <w:p w:rsidR="00F9297B" w:rsidRDefault="00F9297B" w:rsidP="00514D82">
      <w:r>
        <w:t xml:space="preserve">      ELSE</w:t>
      </w:r>
    </w:p>
    <w:p w:rsidR="00F9297B" w:rsidRDefault="00F9297B" w:rsidP="00514D82">
      <w:r>
        <w:t xml:space="preserve">             PRINT’ZERO’</w:t>
      </w:r>
    </w:p>
    <w:p w:rsidR="00F9297B" w:rsidRDefault="00F9297B" w:rsidP="00514D82">
      <w:r>
        <w:t>END</w:t>
      </w:r>
    </w:p>
    <w:p w:rsidR="00F9297B" w:rsidRDefault="00F9297B" w:rsidP="00514D82">
      <w:r>
        <w:lastRenderedPageBreak/>
        <w:t>BEGIN</w:t>
      </w:r>
    </w:p>
    <w:p w:rsidR="00F9297B" w:rsidRDefault="008E2E0D" w:rsidP="00514D82">
      <w:r>
        <w:t xml:space="preserve">     PRINT’PLEASE ENTER A PRICE</w:t>
      </w:r>
      <w:proofErr w:type="gramStart"/>
      <w:r>
        <w:t>: ’</w:t>
      </w:r>
      <w:proofErr w:type="gramEnd"/>
    </w:p>
    <w:p w:rsidR="008E2E0D" w:rsidRDefault="008E2E0D" w:rsidP="00514D82">
      <w:r>
        <w:t xml:space="preserve">     READX</w:t>
      </w:r>
    </w:p>
    <w:p w:rsidR="008E2E0D" w:rsidRDefault="008E2E0D" w:rsidP="00514D82">
      <w:r>
        <w:t xml:space="preserve">     IF(X&gt;=100) THEN</w:t>
      </w:r>
    </w:p>
    <w:p w:rsidR="008E2E0D" w:rsidRDefault="008E2E0D" w:rsidP="00514D82">
      <w:r>
        <w:t xml:space="preserve">            PRINT’2%DISCOUNT’</w:t>
      </w:r>
    </w:p>
    <w:p w:rsidR="008E2E0D" w:rsidRDefault="008E2E0D" w:rsidP="00514D82">
      <w:r>
        <w:t xml:space="preserve">      ELIF(X&gt;=200) THEN</w:t>
      </w:r>
    </w:p>
    <w:p w:rsidR="008E2E0D" w:rsidRDefault="008E2E0D" w:rsidP="00514D82">
      <w:r>
        <w:t xml:space="preserve">            PRINT’4% DISCOUNT’</w:t>
      </w:r>
    </w:p>
    <w:p w:rsidR="008E2E0D" w:rsidRDefault="008E2E0D" w:rsidP="008E2E0D">
      <w:r>
        <w:t xml:space="preserve">      </w:t>
      </w:r>
      <w:r>
        <w:t>ELIF(</w:t>
      </w:r>
      <w:r>
        <w:t>X&gt;=3</w:t>
      </w:r>
      <w:r>
        <w:t>00) THEN</w:t>
      </w:r>
      <w:bookmarkStart w:id="0" w:name="_GoBack"/>
      <w:bookmarkEnd w:id="0"/>
    </w:p>
    <w:p w:rsidR="008E2E0D" w:rsidRDefault="008E2E0D" w:rsidP="008E2E0D">
      <w:r>
        <w:t xml:space="preserve">            PRINT’</w:t>
      </w:r>
      <w:r>
        <w:t>6</w:t>
      </w:r>
      <w:r>
        <w:t>% DISCOUNT’</w:t>
      </w:r>
    </w:p>
    <w:p w:rsidR="008E2E0D" w:rsidRDefault="008E2E0D" w:rsidP="008E2E0D">
      <w:r>
        <w:t xml:space="preserve">      </w:t>
      </w:r>
      <w:r>
        <w:t>ELIF(</w:t>
      </w:r>
      <w:r>
        <w:t>X&gt;=4</w:t>
      </w:r>
      <w:r>
        <w:t>00) THEN</w:t>
      </w:r>
    </w:p>
    <w:p w:rsidR="008E2E0D" w:rsidRDefault="008E2E0D" w:rsidP="008E2E0D">
      <w:r>
        <w:t xml:space="preserve">            PRINT’</w:t>
      </w:r>
      <w:r>
        <w:t>8</w:t>
      </w:r>
      <w:r>
        <w:t>% DISCOUNT’</w:t>
      </w:r>
    </w:p>
    <w:p w:rsidR="008E2E0D" w:rsidRDefault="008E2E0D" w:rsidP="008E2E0D">
      <w:r>
        <w:t xml:space="preserve">      </w:t>
      </w:r>
      <w:r>
        <w:t>ELIF(</w:t>
      </w:r>
      <w:r>
        <w:t>X&gt;=5</w:t>
      </w:r>
      <w:r>
        <w:t>00) THEN</w:t>
      </w:r>
    </w:p>
    <w:p w:rsidR="008E2E0D" w:rsidRDefault="008E2E0D" w:rsidP="008E2E0D">
      <w:r>
        <w:t xml:space="preserve">            PRINT’</w:t>
      </w:r>
      <w:r>
        <w:t>10</w:t>
      </w:r>
      <w:r>
        <w:t>% DISCOUNT’</w:t>
      </w:r>
    </w:p>
    <w:p w:rsidR="008E2E0D" w:rsidRDefault="008E2E0D" w:rsidP="008E2E0D">
      <w:r>
        <w:t xml:space="preserve">      ENDIF</w:t>
      </w:r>
    </w:p>
    <w:p w:rsidR="008E2E0D" w:rsidRDefault="008E2E0D" w:rsidP="008E2E0D">
      <w:r>
        <w:t>END</w:t>
      </w:r>
    </w:p>
    <w:p w:rsidR="008E2E0D" w:rsidRDefault="008E2E0D" w:rsidP="00514D82"/>
    <w:sectPr w:rsidR="008E2E0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292" w:rsidRDefault="00992292">
      <w:r>
        <w:separator/>
      </w:r>
    </w:p>
    <w:p w:rsidR="00992292" w:rsidRDefault="00992292"/>
  </w:endnote>
  <w:endnote w:type="continuationSeparator" w:id="0">
    <w:p w:rsidR="00992292" w:rsidRDefault="00992292">
      <w:r>
        <w:continuationSeparator/>
      </w:r>
    </w:p>
    <w:p w:rsidR="00992292" w:rsidRDefault="009922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D7F" w:rsidRDefault="009922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292" w:rsidRDefault="00992292">
      <w:r>
        <w:separator/>
      </w:r>
    </w:p>
    <w:p w:rsidR="00992292" w:rsidRDefault="00992292"/>
  </w:footnote>
  <w:footnote w:type="continuationSeparator" w:id="0">
    <w:p w:rsidR="00992292" w:rsidRDefault="00992292">
      <w:r>
        <w:continuationSeparator/>
      </w:r>
    </w:p>
    <w:p w:rsidR="00992292" w:rsidRDefault="009922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9C"/>
    <w:rsid w:val="0024469C"/>
    <w:rsid w:val="00514D82"/>
    <w:rsid w:val="005266B5"/>
    <w:rsid w:val="00712D7F"/>
    <w:rsid w:val="008E2E0D"/>
    <w:rsid w:val="00992292"/>
    <w:rsid w:val="00F9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5A425"/>
  <w15:chartTrackingRefBased/>
  <w15:docId w15:val="{D258B73B-DB19-DA49-8A93-9B0E63F5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e/Library/Containers/com.microsoft.Word/Data/Library/Application%20Support/Microsoft/Office/16.0/DTS/en-US%7bDDFBA48E-DE82-C54B-96A2-7FD7BBF5DD93%7d/%7b1F72F810-476D-4F48-A519-8D2989B2897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49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张子腾</dc:creator>
  <cp:keywords/>
  <dc:description/>
  <cp:lastModifiedBy>张 子腾</cp:lastModifiedBy>
  <cp:revision>1</cp:revision>
  <dcterms:created xsi:type="dcterms:W3CDTF">2018-10-05T00:43:00Z</dcterms:created>
  <dcterms:modified xsi:type="dcterms:W3CDTF">2018-10-05T02:29:00Z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